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ord/glossary/webSettings2.xml" ContentType="application/vnd.openxmlformats-officedocument.wordprocessingml.webSettings+xml"/>
  <Override PartName="/word/glossary/word/glossary/settings2.xml" ContentType="application/vnd.openxmlformats-officedocument.wordprocessingml.settings+xml"/>
  <Override PartName="/word/glossary/word/glossary/styles2.xml" ContentType="application/vnd.openxmlformats-officedocument.wordprocessingml.styles+xml"/>
  <Override PartName="/word/glossary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920" w:type="dxa"/>
        <w:jc w:val="left"/>
        <w:tblInd w:w="-144" w:type="dxa"/>
        <w:tblLayout w:type="fixed"/>
        <w:tblCellMar>
          <w:top w:w="0" w:type="dxa"/>
          <w:left w:w="144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920"/>
      </w:tblGrid>
      <w:tr>
        <w:trPr>
          <w:trHeight w:val="1173" w:hRule="atLeast"/>
        </w:trPr>
        <w:tc>
          <w:tcPr>
            <w:tcW w:w="7920" w:type="dxa"/>
            <w:tcBorders>
              <w:top w:val="nil"/>
              <w:left w:val="nil"/>
              <w:bottom w:val="single" w:sz="8" w:space="0" w:color="CCCCCC"/>
              <w:right w:val="nil"/>
            </w:tcBorders>
          </w:tcPr>
          <w:p>
            <w:pPr>
              <w:pStyle w:val="CompanyName"/>
              <w:widowControl/>
              <w:spacing w:before="0" w:after="120"/>
              <w:jc w:val="left"/>
              <w:rPr>
                <w:rFonts w:eastAsia="" w:cs=""/>
                <w:kern w:val="0"/>
                <w:szCs w:val="24"/>
                <w:lang w:val="en-US" w:eastAsia="ja-JP" w:bidi="ar-SA"/>
              </w:rPr>
            </w:pPr>
            <w:sdt>
              <w:sdtPr>
                <w:id w:val="4334485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placeholder>
                  <w:docPart w:val="5F1408FA0F1F4E3FA2E08D5DA2FF6715"/>
                </w:placeholder>
                <w:alias w:val="Name"/>
                <w:text/>
              </w:sdtPr>
              <w:sdtContent>
                <w:r>
                  <w:rPr>
                    <w:rFonts w:eastAsia="" w:cs=""/>
                    <w:kern w:val="0"/>
                    <w:szCs w:val="24"/>
                    <w:lang w:val="en-US" w:eastAsia="ja-JP" w:bidi="ar-SA"/>
                  </w:rPr>
                  <w:t>European Dynamics</w:t>
                </w:r>
              </w:sdtContent>
            </w:sdt>
          </w:p>
        </w:tc>
      </w:tr>
      <w:tr>
        <w:trPr>
          <w:trHeight w:val="875" w:hRule="exact"/>
        </w:trPr>
        <w:tc>
          <w:tcPr>
            <w:tcW w:w="7920" w:type="dxa"/>
            <w:tcBorders>
              <w:top w:val="single" w:sz="8" w:space="0" w:color="CCCCCC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eastAsia="" w:cs=""/>
                <w:kern w:val="0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Cs w:val="24"/>
                <w:lang w:val="en-US" w:eastAsia="ja-JP" w:bidi="ar-SA"/>
              </w:rPr>
            </w:r>
          </w:p>
        </w:tc>
      </w:tr>
      <w:tr>
        <w:trPr>
          <w:trHeight w:val="11153" w:hRule="exact"/>
        </w:trPr>
        <w:tc>
          <w:tcPr>
            <w:tcW w:w="7920" w:type="dxa"/>
            <w:tcBorders>
              <w:top w:val="nil"/>
              <w:left w:val="nil"/>
              <w:bottom w:val="single" w:sz="8" w:space="0" w:color="CCCCCC"/>
              <w:right w:val="nil"/>
            </w:tcBorders>
          </w:tcPr>
          <w:sdt>
            <w:sdtPr>
              <w:id w:val="78545022"/>
              <w:placeholder>
                <w:docPart w:val="86496C23CC394042B5A4385B66CD7999"/>
              </w:placeholder>
            </w:sdtPr>
            <w:sdtContent>
              <w:p>
                <w:pPr>
                  <w:pStyle w:val="Date"/>
                  <w:widowControl/>
                  <w:spacing w:before="540" w:after="360"/>
                  <w:contextualSpacing/>
                  <w:jc w:val="left"/>
                  <w:rPr>
                    <w:rFonts w:ascii="Calibri Light" w:hAnsi="Calibri Light" w:eastAsia="" w:cs=""/>
                    <w:kern w:val="0"/>
                    <w:lang w:val="en-US" w:bidi="ar-SA"/>
                  </w:rPr>
                </w:pPr>
                <w:sdt>
                  <w:sdtPr>
                    <w:placeholder>
                      <w:docPart w:val="86496C23CC394042B5A4385B66CD7999"/>
                    </w:placeholder>
                  </w:sdtPr>
                  <w:sdtContent>
                    <w:r>
                      <w:rPr>
                        <w:rFonts w:eastAsia="" w:cs=""/>
                        <w:kern w:val="0"/>
                        <w:lang w:val="en-US" w:bidi="ar-SA"/>
                      </w:rPr>
                    </w:r>
                    <w:r>
                      <w:rPr>
                        <w:rFonts w:eastAsia="" w:cs=""/>
                        <w:kern w:val="0"/>
                        <w:lang w:val="en-US" w:bidi="ar-SA"/>
                      </w:rPr>
                    </w:r>
                  </w:sdtContent>
                </w:sdt>
                <w:r>
                  <w:rPr>
                    <w:rFonts w:eastAsia="" w:cs=""/>
                    <w:kern w:val="0"/>
                    <w:lang w:val="en-US" w:bidi="ar-SA"/>
                  </w:rPr>
                  <w:t>27/06/2023</w:t>
                </w:r>
              </w:p>
              <w:p>
                <w:pPr>
                  <w:pStyle w:val="ContactInfo"/>
                  <w:widowControl/>
                  <w:spacing w:lineRule="auto" w:line="240"/>
                  <w:jc w:val="left"/>
                  <w:rPr>
                    <w:rFonts w:ascii="Calibri Light" w:hAnsi="Calibri Light" w:eastAsia="" w:cs=""/>
                    <w:kern w:val="0"/>
                    <w:lang w:val="en-US" w:bidi="ar-SA"/>
                  </w:rPr>
                </w:pPr>
                <w:r>
                  <w:rPr>
                    <w:rFonts w:eastAsia="" w:cs=""/>
                    <w:kern w:val="0"/>
                    <w:lang w:val="en-US" w:bidi="ar-SA"/>
                  </w:rPr>
                  <w:t>To address ths ED</w:t>
                </w:r>
              </w:p>
            </w:sdtContent>
          </w:sdt>
          <w:sdt>
            <w:sdtPr>
              <w:id w:val="1204773818"/>
              <w:placeholder>
                <w:docPart w:val="2B87DE13D23E473485EE8590BE9CBBB8"/>
              </w:placeholder>
            </w:sdtPr>
            <w:sdtContent>
              <w:p>
                <w:pPr>
                  <w:pStyle w:val="ComplimentaryClose"/>
                  <w:widowControl/>
                  <w:jc w:val="left"/>
                  <w:rPr>
                    <w:rFonts w:ascii="Calibri Light" w:hAnsi="Calibri Light" w:eastAsia="" w:cs=""/>
                    <w:kern w:val="0"/>
                    <w:sz w:val="24"/>
                    <w:lang w:val="en-US" w:bidi="ar-SA"/>
                  </w:rPr>
                </w:pPr>
                <w:r>
                  <w:rPr>
                    <w:rFonts w:eastAsia="" w:cs=""/>
                    <w:kern w:val="0"/>
                    <w:sz w:val="24"/>
                    <w:lang w:val="en-US" w:bidi="ar-SA"/>
                  </w:rPr>
                  <w:t xml:space="preserve">Dear </w:t>
                </w:r>
                <w:sdt>
                  <w:sdtPr>
                    <w:placeholder>
                      <w:docPart w:val="2B87DE13D23E473485EE8590BE9CBBB8"/>
                    </w:placeholder>
                  </w:sdtPr>
                  <w:sdtContent>
                    <w:r>
                      <w:rPr>
                        <w:rFonts w:eastAsia="" w:cs=""/>
                        <w:kern w:val="0"/>
                        <w:sz w:val="24"/>
                        <w:lang w:val="en-US" w:bidi="ar-SA"/>
                      </w:rPr>
                    </w:r>
                    <w:r>
                      <w:rPr>
                        <w:rFonts w:eastAsia="" w:cs=""/>
                        <w:kern w:val="0"/>
                        <w:sz w:val="24"/>
                        <w:lang w:val="en-US" w:bidi="ar-SA"/>
                      </w:rPr>
                      <w:t>Mr. Vrakatselis</w:t>
                    </w:r>
                    <w:r>
                      <w:rPr>
                        <w:rFonts w:eastAsia="" w:cs=""/>
                        <w:kern w:val="0"/>
                        <w:sz w:val="24"/>
                        <w:lang w:val="en-US" w:bidi="ar-SA"/>
                      </w:rPr>
                    </w:r>
                  </w:sdtContent>
                </w:sdt>
                <w:r>
                  <w:rPr>
                    <w:rFonts w:eastAsia="" w:cs=""/>
                    <w:kern w:val="0"/>
                    <w:sz w:val="24"/>
                    <w:lang w:val="en-US" w:bidi="ar-SA"/>
                  </w:rPr>
                  <w:t>:</w:t>
                </w:r>
              </w:p>
              <w:p>
                <w:pPr>
                  <w:pStyle w:val="Normal"/>
                  <w:widowControl/>
                  <w:spacing w:lineRule="auto" w:line="240" w:before="0" w:after="0"/>
                  <w:jc w:val="left"/>
                  <w:rPr>
                    <w:rFonts w:ascii="Calibri Light" w:hAnsi="Calibri Light" w:eastAsia="" w:cs=""/>
                    <w:kern w:val="0"/>
                    <w:sz w:val="24"/>
                    <w:szCs w:val="24"/>
                    <w:lang w:val="el-GR" w:eastAsia="ja-JP" w:bidi="ar-SA"/>
                  </w:rPr>
                </w:pPr>
                <w:r>
                  <w:rPr>
                    <w:rFonts w:eastAsia="" w:cs=""/>
                    <w:kern w:val="0"/>
                    <w:sz w:val="24"/>
                    <w:szCs w:val="24"/>
                    <w:lang w:val="el-GR" w:eastAsia="ja-JP" w:bidi="ar-SA"/>
                  </w:rPr>
                  <w:t>Αφήστε με ήσυχο.</w:t>
                </w:r>
              </w:p>
            </w:sdtContent>
          </w:sdt>
          <w:p>
            <w:pPr>
              <w:pStyle w:val="Closing"/>
              <w:widowControl/>
              <w:jc w:val="left"/>
              <w:rPr>
                <w:rFonts w:ascii="Calibri Light" w:hAnsi="Calibri Light" w:eastAsia="" w:cs=""/>
                <w:kern w:val="0"/>
                <w:sz w:val="24"/>
                <w:lang w:val="en-US" w:bidi="ar-SA"/>
              </w:rPr>
            </w:pPr>
            <w:r>
              <w:rPr>
                <w:rFonts w:eastAsia="" w:cs=""/>
                <w:kern w:val="0"/>
                <w:sz w:val="24"/>
                <w:lang w:val="en-US" w:bidi="ar-SA"/>
              </w:rPr>
              <w:t>Sincerely,</w:t>
            </w:r>
          </w:p>
          <w:p>
            <w:pPr>
              <w:pStyle w:val="Signature"/>
              <w:widowControl/>
              <w:spacing w:before="720" w:after="280"/>
              <w:contextualSpacing/>
              <w:jc w:val="left"/>
              <w:rPr>
                <w:rFonts w:ascii="Calibri Light" w:hAnsi="Calibri Light" w:eastAsia="" w:cs=""/>
                <w:kern w:val="0"/>
                <w:sz w:val="24"/>
                <w:lang w:val="en-US" w:bidi="ar-SA"/>
              </w:rPr>
            </w:pPr>
            <w:sdt>
              <w:sdtPr>
                <w:id w:val="1693995619"/>
                <w:placeholder>
                  <w:docPart w:val="48C5BD510A1A417B91781128A7DB94C5"/>
                </w:placeholder>
              </w:sdtPr>
              <w:sdtContent>
                <w:r>
                  <w:rPr>
                    <w:rFonts w:eastAsia="" w:cs=""/>
                    <w:kern w:val="0"/>
                    <w:sz w:val="24"/>
                    <w:lang w:val="en-US" w:bidi="ar-SA"/>
                  </w:rPr>
                  <w:t>Your Name</w:t>
                </w:r>
              </w:sdtContent>
            </w:sdt>
          </w:p>
        </w:tc>
      </w:tr>
      <w:tr>
        <w:trPr>
          <w:trHeight w:val="533" w:hRule="exact"/>
        </w:trPr>
        <w:tc>
          <w:tcPr>
            <w:tcW w:w="7920" w:type="dxa"/>
            <w:tcBorders>
              <w:top w:val="single" w:sz="8" w:space="0" w:color="CCCCCC"/>
              <w:left w:val="nil"/>
              <w:bottom w:val="nil"/>
              <w:right w:val="nil"/>
            </w:tcBorders>
          </w:tcPr>
          <w:sdt>
            <w:sdtPr>
              <w:id w:val="1276541553"/>
              <w:placeholder>
                <w:docPart w:val="94155883066240CAAA4F0EF24C7CDB30"/>
              </w:placeholder>
            </w:sdtPr>
            <w:sdtContent>
              <w:p>
                <w:pPr>
                  <w:pStyle w:val="Footer"/>
                  <w:widowControl/>
                  <w:spacing w:before="0" w:after="0"/>
                  <w:jc w:val="left"/>
                  <w:rPr>
                    <w:rStyle w:val="Emphasis"/>
                  </w:rPr>
                </w:pPr>
                <w:sdt>
                  <w:sdtPr>
                    <w:placeholder>
                      <w:docPart w:val="94155883066240CAAA4F0EF24C7CDB30"/>
                    </w:placeholder>
                    <w:showingPlcHdr/>
                  </w:sdtPr>
                  <w:sdtContent>
                    <w:r>
                      <w:rPr>
                        <w:rStyle w:val="Emphasis"/>
                        <w:rFonts w:eastAsia="" w:cs=""/>
                        <w:kern w:val="0"/>
                        <w:szCs w:val="24"/>
                        <w:lang w:val="en-US" w:eastAsia="ja-JP" w:bidi="ar-SA"/>
                      </w:rPr>
                    </w:r>
                    <w:r>
                      <w:rPr>
                        <w:rStyle w:val="Emphasis"/>
                        <w:rFonts w:eastAsia="" w:cs=""/>
                        <w:kern w:val="0"/>
                        <w:szCs w:val="24"/>
                        <w:lang w:val="en-US" w:eastAsia="ja-JP" w:bidi="ar-SA"/>
                      </w:rPr>
                      <mc:AlternateContent>
                        <mc:Choice Requires="wps">
                          <w:drawing>
                            <wp:anchor behindDoc="0" distT="0" distB="19050" distL="0" distR="19050" simplePos="0" locked="0" layoutInCell="1" allowOverlap="1" relativeHeight="5" wp14:anchorId="1E0C6871">
                              <wp:simplePos x="0" y="0"/>
                              <wp:positionH relativeFrom="page">
                                <wp:posOffset>685800</wp:posOffset>
                              </wp:positionH>
                              <wp:positionV relativeFrom="page">
                                <wp:posOffset>9143365</wp:posOffset>
                              </wp:positionV>
                              <wp:extent cx="5029200" cy="635"/>
                              <wp:effectExtent l="635" t="6350" r="635" b="6350"/>
                              <wp:wrapNone/>
                              <wp:docPr id="1" name="Straight Connector 6"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5029200" cy="720"/>
                                      </a:xfrm>
                                      <a:prstGeom prst="line">
                                        <a:avLst/>
                                      </a:prstGeom>
                                      <a:ln w="12600">
                                        <a:solidFill>
                                          <a:srgbClr val="cccccc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line id="shape_0" from="54pt,719.95pt" to="449.95pt,719.95pt" ID="Straight Connector 6" stroked="t" o:allowincell="t" style="position:absolute;mso-position-horizontal-relative:page;mso-position-vertical-relative:page" wp14:anchorId="1E0C6871">
                              <v:stroke color="#cccccc" weight="12600" joinstyle="miter" endcap="flat"/>
                              <v:fill o:detectmouseclick="t" on="false"/>
                              <w10:wrap type="none"/>
                            </v:line>
                          </w:pict>
                        </mc:Fallback>
                      </mc:AlternateContent>
                    </w:r>
                  </w:sdtContent>
                </w:sdt>
                <w:r>
                  <w:rPr>
                    <w:rStyle w:val="Emphasis"/>
                    <w:rFonts w:eastAsia="" w:cs=""/>
                    <w:kern w:val="0"/>
                    <w:szCs w:val="24"/>
                    <w:lang w:val="en-US" w:eastAsia="ja-JP" w:bidi="ar-SA"/>
                  </w:rPr>
                  <w:t>Street Address, City, St ZIP Code</w:t>
                </w:r>
              </w:p>
              <w:p>
                <w:pPr>
                  <w:pStyle w:val="Footer"/>
                  <w:widowControl/>
                  <w:spacing w:before="0" w:after="0"/>
                  <w:jc w:val="left"/>
                  <w:rPr/>
                </w:pPr>
                <w:r>
                  <w:rPr>
                    <w:rFonts w:eastAsia="" w:cs=""/>
                    <w:kern w:val="0"/>
                    <w:szCs w:val="24"/>
                    <w:lang w:val="en-US" w:eastAsia="ja-JP" w:bidi="ar-SA"/>
                  </w:rPr>
                  <w:t>T</w:t>
                </w:r>
                <w:r>
                  <w:rPr>
                    <w:rStyle w:val="Emphasis"/>
                    <w:rFonts w:eastAsia="" w:cs=""/>
                    <w:kern w:val="0"/>
                    <w:szCs w:val="24"/>
                    <w:lang w:val="en-US" w:eastAsia="ja-JP" w:bidi="ar-SA"/>
                  </w:rPr>
                  <w:t xml:space="preserve"> </w:t>
                </w:r>
                <w:sdt>
                  <w:sdtPr>
                    <w:placeholder>
                      <w:docPart w:val="218AC167CB5F4B3D83E322F77E741090"/>
                    </w:placeholder>
                    <w:showingPlcHdr/>
                  </w:sdtPr>
                  <w:sdtContent>
                    <w:r>
                      <w:rPr>
                        <w:rStyle w:val="Emphasis"/>
                        <w:rFonts w:eastAsia="" w:cs=""/>
                        <w:kern w:val="0"/>
                        <w:szCs w:val="24"/>
                        <w:lang w:val="en-US" w:eastAsia="ja-JP" w:bidi="ar-SA"/>
                      </w:rPr>
                    </w:r>
                    <w:r>
                      <w:rPr>
                        <w:rStyle w:val="Emphasis"/>
                        <w:rFonts w:eastAsia="" w:cs=""/>
                        <w:kern w:val="0"/>
                        <w:szCs w:val="24"/>
                        <w:lang w:val="en-US" w:eastAsia="ja-JP" w:bidi="ar-SA"/>
                      </w:rPr>
                      <w:t>(123) 456-7890</w:t>
                    </w:r>
                  </w:sdtContent>
                </w:sdt>
                <w:r>
                  <w:rPr>
                    <w:rStyle w:val="Emphasis"/>
                    <w:rFonts w:eastAsia="" w:cs=""/>
                    <w:kern w:val="0"/>
                    <w:szCs w:val="24"/>
                    <w:lang w:val="en-US" w:eastAsia="ja-JP" w:bidi="ar-SA"/>
                  </w:rPr>
                  <w:t xml:space="preserve"> </w:t>
                </w:r>
                <w:r>
                  <w:rPr>
                    <w:rFonts w:eastAsia="" w:cs=""/>
                    <w:kern w:val="0"/>
                    <w:szCs w:val="24"/>
                    <w:lang w:val="en-US" w:eastAsia="ja-JP" w:bidi="ar-SA"/>
                  </w:rPr>
                  <w:t>U</w:t>
                </w:r>
                <w:r>
                  <w:rPr>
                    <w:rStyle w:val="Emphasis"/>
                    <w:rFonts w:eastAsia="" w:cs=""/>
                    <w:kern w:val="0"/>
                    <w:szCs w:val="24"/>
                    <w:lang w:val="en-US" w:eastAsia="ja-JP" w:bidi="ar-SA"/>
                  </w:rPr>
                  <w:t xml:space="preserve"> </w:t>
                </w:r>
                <w:sdt>
                  <w:sdtPr>
                    <w:placeholder>
                      <w:docPart w:val="6953C0BE375543D5BFA408D5D1E4E525"/>
                    </w:placeholder>
                    <w:showingPlcHdr/>
                  </w:sdtPr>
                  <w:sdtContent>
                    <w:r>
                      <w:rPr>
                        <w:rStyle w:val="Emphasis"/>
                        <w:rFonts w:eastAsia="" w:cs=""/>
                        <w:kern w:val="0"/>
                        <w:szCs w:val="24"/>
                        <w:lang w:val="en-US" w:eastAsia="ja-JP" w:bidi="ar-SA"/>
                      </w:rPr>
                    </w:r>
                    <w:r>
                      <w:rPr>
                        <w:rStyle w:val="Emphasis"/>
                        <w:rFonts w:eastAsia="" w:cs=""/>
                        <w:kern w:val="0"/>
                        <w:szCs w:val="24"/>
                        <w:lang w:val="en-US" w:eastAsia="ja-JP" w:bidi="ar-SA"/>
                      </w:rPr>
                      <w:t>www.company.com</w:t>
                    </w:r>
                  </w:sdtContent>
                </w:sdt>
              </w:p>
            </w:sdtContent>
          </w:sdt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224" w:right="3240" w:gutter="0" w:header="1080" w:top="1137" w:footer="0" w:bottom="36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206581"/>
    </w:sdtPr>
    <w:sdtContent>
      <w:p>
        <w:pPr>
          <w:pStyle w:val="Footer"/>
          <w:rPr/>
        </w:pPr>
        <w:r>
          <w:rPr/>
          <mc:AlternateContent>
            <mc:Choice Requires="wps">
              <w:drawing>
                <wp:anchor behindDoc="1" distT="0" distB="19050" distL="0" distR="19050" simplePos="0" locked="0" layoutInCell="0" allowOverlap="1" relativeHeight="4" wp14:anchorId="1A4BDDC9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5029200" cy="635"/>
                  <wp:effectExtent l="635" t="6350" r="635" b="6350"/>
                  <wp:wrapNone/>
                  <wp:docPr id="4" name="Straight Connector 9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29200" cy="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ccc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4pt,719.95pt" to="449.95pt,719.95pt" ID="Straight Connector 9" stroked="t" o:allowincell="f" style="position:absolute;mso-position-horizontal-relative:page;mso-position-vertical-relative:page" wp14:anchorId="1A4BDDC9">
                  <v:stroke color="#cccccc" weight="12600" joinstyle="miter" endcap="flat"/>
                  <v:fill o:detectmouseclick="t" on="false"/>
                  <w10:wrap type="none"/>
                </v:line>
              </w:pict>
            </mc:Fallback>
          </mc:AlternateContent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7920" w:type="dxa"/>
      <w:jc w:val="left"/>
      <w:tblInd w:w="-144" w:type="dxa"/>
      <w:tblLayout w:type="fixed"/>
      <w:tblCellMar>
        <w:top w:w="288" w:type="dxa"/>
        <w:left w:w="144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7920"/>
    </w:tblGrid>
    <w:tr>
      <w:trPr>
        <w:trHeight w:val="576" w:hRule="atLeast"/>
      </w:trPr>
      <w:tc>
        <w:tcPr>
          <w:tcW w:w="79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left"/>
            <w:rPr>
              <w:rFonts w:eastAsia="" w:cs=""/>
              <w:kern w:val="0"/>
              <w:szCs w:val="24"/>
              <w:lang w:val="en-US" w:eastAsia="ja-JP" w:bidi="ar-SA"/>
            </w:rPr>
          </w:pPr>
          <w:r>
            <w:rPr>
              <w:rFonts w:eastAsia="" w:cs=""/>
              <w:kern w:val="0"/>
              <w:szCs w:val="24"/>
              <w:lang w:val="en-US" w:eastAsia="ja-JP" w:bidi="ar-SA"/>
            </w:rPr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38100" distB="57150" distL="0" distR="57150" simplePos="0" locked="0" layoutInCell="0" allowOverlap="1" relativeHeight="2" wp14:anchorId="684EC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400800" cy="635"/>
              <wp:effectExtent l="635" t="47625" r="635" b="47625"/>
              <wp:wrapNone/>
              <wp:docPr id="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95250">
                        <a:solidFill>
                          <a:srgbClr val="3333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3.95pt" to="557.95pt,53.95pt" ID="Straight Connector 1" stroked="t" o:allowincell="f" style="position:absolute;mso-position-horizontal-relative:page;mso-position-vertical-relative:page" wp14:anchorId="684EC484">
              <v:stroke color="#333333" weight="9540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38100" distB="57150" distL="0" distR="57150" simplePos="0" locked="0" layoutInCell="0" allowOverlap="1" relativeHeight="3" wp14:anchorId="606E1EFA">
              <wp:simplePos x="0" y="0"/>
              <wp:positionH relativeFrom="page">
                <wp:posOffset>685800</wp:posOffset>
              </wp:positionH>
              <wp:positionV relativeFrom="page">
                <wp:posOffset>685165</wp:posOffset>
              </wp:positionV>
              <wp:extent cx="6400800" cy="635"/>
              <wp:effectExtent l="635" t="47625" r="635" b="47625"/>
              <wp:wrapNone/>
              <wp:docPr id="3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20"/>
                      </a:xfrm>
                      <a:prstGeom prst="line">
                        <a:avLst/>
                      </a:prstGeom>
                      <a:ln w="95250">
                        <a:solidFill>
                          <a:srgbClr val="3333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4pt,53.95pt" to="557.95pt,53.95pt" ID="Straight Connector 8" stroked="t" o:allowincell="f" style="position:absolute;mso-position-horizontal-relative:page;mso-position-vertical-relative:page" wp14:anchorId="606E1EFA">
              <v:stroke color="#333333" weight="9540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4" w:semiHidden="1" w:unhideWhenUsed="1" w:qFormat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88" w:before="0" w:after="240"/>
      <w:jc w:val="left"/>
    </w:pPr>
    <w:rPr>
      <w:rFonts w:ascii="Calibri Light" w:hAnsi="Calibri Light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0" w:after="0"/>
      <w:outlineLvl w:val="0"/>
    </w:pPr>
    <w:rPr>
      <w:rFonts w:ascii="Calibri" w:hAnsi="Calibri" w:eastAsia="" w:cs="" w:asciiTheme="majorHAnsi" w:cstheme="majorBidi" w:eastAsiaTheme="majorEastAsia" w:hAnsiTheme="majorHAns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0" w:after="480"/>
      <w:outlineLvl w:val="1"/>
    </w:pPr>
    <w:rPr>
      <w:rFonts w:cs=""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lineRule="auto" w:line="240" w:before="0" w:after="0"/>
      <w:outlineLvl w:val="2"/>
    </w:pPr>
    <w:rPr>
      <w:rFonts w:ascii="Calibri" w:hAnsi="Calibri" w:eastAsia="" w:cs="" w:asciiTheme="majorHAnsi" w:cstheme="majorBidi" w:eastAsiaTheme="majorEastAsia" w:hAnsiTheme="majorHAns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0" w:after="360"/>
      <w:outlineLvl w:val="3"/>
    </w:pPr>
    <w:rPr>
      <w:rFonts w:cs=""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0" w:after="0"/>
      <w:outlineLvl w:val="4"/>
    </w:pPr>
    <w:rPr>
      <w:rFonts w:ascii="Calibri" w:hAnsi="Calibri" w:eastAsia="" w:cs="" w:asciiTheme="majorHAnsi" w:cstheme="majorBidi" w:eastAsiaTheme="majorEastAsia" w:hAnsiTheme="majorHAns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/>
      <w:outlineLvl w:val="5"/>
    </w:pPr>
    <w:rPr>
      <w:rFonts w:cs=""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0" w:after="0"/>
      <w:outlineLvl w:val="6"/>
    </w:pPr>
    <w:rPr>
      <w:rFonts w:ascii="Calibri" w:hAnsi="Calibri" w:eastAsia="" w:cs="" w:asciiTheme="majorHAnsi" w:cstheme="majorBidi" w:eastAsiaTheme="majorEastAsia" w:hAnsiTheme="majorHAns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0" w:after="0"/>
      <w:outlineLvl w:val="7"/>
    </w:pPr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B42C1A" w:themeColor="accent1" w:themeShade="bf"/>
      <w:spacing w:val="0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Cs/>
      <w:szCs w:val="18"/>
      <w:lang w:eastAsia="en-US"/>
    </w:rPr>
  </w:style>
  <w:style w:type="character" w:styleId="DateChar" w:customStyle="1">
    <w:name w:val="Date Char"/>
    <w:basedOn w:val="DefaultParagraphFont"/>
    <w:link w:val="Date"/>
    <w:uiPriority w:val="1"/>
    <w:qFormat/>
    <w:rPr>
      <w:bCs/>
      <w:color w:val="B42C1A" w:themeColor="accent1" w:themeShade="bf"/>
      <w:sz w:val="22"/>
      <w:szCs w:val="18"/>
      <w:lang w:eastAsia="en-US"/>
    </w:rPr>
  </w:style>
  <w:style w:type="character" w:styleId="SalutationChar" w:customStyle="1">
    <w:name w:val="Salutation Char"/>
    <w:basedOn w:val="DefaultParagraphFont"/>
    <w:uiPriority w:val="4"/>
    <w:qFormat/>
    <w:rPr>
      <w:bCs/>
      <w:szCs w:val="18"/>
      <w:lang w:eastAsia="en-US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Garamond" w:hAnsi="Garamond"/>
      <w:color w:val="595959" w:themeColor="text1" w:themeTint="a6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/>
      <w:caps/>
      <w:color w:val="B42C1A" w:themeColor="accent1" w:themeShade="bf"/>
      <w:sz w:val="18"/>
    </w:rPr>
  </w:style>
  <w:style w:type="character" w:styleId="Emphasis">
    <w:name w:val="Emphasis"/>
    <w:basedOn w:val="DefaultParagraphFont"/>
    <w:uiPriority w:val="20"/>
    <w:qFormat/>
    <w:rPr>
      <w:b w:val="false"/>
      <w:i w:val="false"/>
      <w:iCs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color w:val="333333" w:themeColor="text2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cs="" w:cstheme="majorBidi"/>
      <w:color w:val="333333" w:themeColor="text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B42C1A" w:themeColor="accent1" w:themeShade="bf"/>
      <w:sz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cs="" w:cstheme="majorBidi"/>
      <w:iCs/>
      <w:color w:val="595959" w:themeColor="text1" w:themeTint="a6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color w:val="333333" w:themeColor="text2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cs="" w:cstheme="majorBidi"/>
      <w:color w:val="B42C1A" w:themeColor="accent1" w:themeShade="bf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iCs/>
      <w:color w:val="333333" w:themeColor="text2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actInfo" w:customStyle="1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lineRule="auto" w:line="240" w:before="720" w:after="0"/>
    </w:pPr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lineRule="auto" w:line="240" w:before="540" w:after="360"/>
      <w:contextualSpacing/>
    </w:pPr>
    <w:rPr>
      <w:bCs/>
      <w:color w:val="B42C1A" w:themeColor="accent1" w:themeShade="bf"/>
      <w:sz w:val="22"/>
      <w:szCs w:val="18"/>
      <w:lang w:eastAsia="en-US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lineRule="auto" w:line="240" w:before="800" w:after="180"/>
    </w:pPr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lineRule="auto" w:line="240" w:before="720" w:after="280"/>
      <w:contextualSpacing/>
    </w:pPr>
    <w:rPr>
      <w:bCs/>
      <w:color w:val="262626" w:themeColor="text1" w:themeTint="d9"/>
      <w:szCs w:val="18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>
      <w:rFonts w:ascii="Garamond" w:hAnsi="Garamond"/>
      <w:color w:val="595959" w:themeColor="text1" w:themeTint="a6"/>
      <w:sz w:val="20"/>
    </w:rPr>
  </w:style>
  <w:style w:type="paragraph" w:styleId="CompanyName" w:customStyle="1">
    <w:name w:val="Company Name"/>
    <w:basedOn w:val="Normal"/>
    <w:next w:val="Normal"/>
    <w:uiPriority w:val="1"/>
    <w:qFormat/>
    <w:pPr>
      <w:spacing w:lineRule="auto" w:line="240" w:before="0" w:after="120"/>
    </w:pPr>
    <w:rPr>
      <w:rFonts w:ascii="Garamond" w:hAnsi="Garamond"/>
      <w:color w:val="B42C1A" w:themeColor="accent1" w:themeShade="bf"/>
      <w:sz w:val="56"/>
    </w:rPr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>
      <w:rFonts w:ascii="Garamond" w:hAnsi="Garamond"/>
      <w:caps/>
      <w:color w:val="B42C1A" w:themeColor="accent1" w:themeShade="bf"/>
      <w:sz w:val="1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/>
        <w:bottom w:val="single" w:sz="4" w:space="10" w:color="B42C1A"/>
      </w:pBdr>
      <w:spacing w:before="360" w:after="360"/>
    </w:pPr>
    <w:rPr>
      <w:i/>
      <w:iCs/>
      <w:color w:val="B42C1A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/word/glossary/webSettings2.xml"/><Relationship Id="rId2" Type="http://schemas.openxmlformats.org/officeDocument/2006/relationships/settings" Target="/word/glossary/settings2.xml"/><Relationship Id="rId1" Type="http://schemas.openxmlformats.org/officeDocument/2006/relationships/styles" Target="/word/glossary/styles2.xml"/><Relationship Id="rId4" Type="http://schemas.openxmlformats.org/officeDocument/2006/relationships/fontTable" Target="/word/glossary/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1408FA0F1F4E3FA2E08D5DA2FF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E1D17-7306-4C10-BE2B-B9A014758B49}"/>
      </w:docPartPr>
      <w:docPartBody>
        <w:p w:rsidR="001F6D6F" w:rsidRDefault="006C5336">
          <w:pPr>
            <w:pStyle w:val="5F1408FA0F1F4E3FA2E08D5DA2FF6715"/>
          </w:pPr>
          <w:r>
            <w:t>Company Name</w:t>
          </w:r>
        </w:p>
      </w:docPartBody>
    </w:docPart>
    <w:docPart>
      <w:docPartPr>
        <w:name w:val="86496C23CC394042B5A4385B66CD7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73A9-6A9F-4F35-B853-1BA9E7BDF6DE}"/>
      </w:docPartPr>
      <w:docPartBody>
        <w:p w:rsidR="006C5336" w:rsidRDefault="006C5336" w:rsidP="00E2240E">
          <w:pPr>
            <w:pStyle w:val="86496C23CC394042B5A4385B66CD7999"/>
          </w:pPr>
          <w:r>
            <w:t>Date</w:t>
          </w:r>
        </w:p>
      </w:docPartBody>
    </w:docPart>
    <w:docPart>
      <w:docPartPr>
        <w:name w:val="0702A795BC3E472D93F242B0D2041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FACF1-5763-4871-81F3-704634715883}"/>
      </w:docPartPr>
      <w:docPartBody>
        <w:p w:rsidR="006C5336" w:rsidRDefault="006C5336" w:rsidP="00091E39">
          <w:pPr>
            <w:pStyle w:val="ContactInfo"/>
          </w:pPr>
          <w:r>
            <w:t>Street Address</w:t>
          </w:r>
        </w:p>
        <w:p w:rsidR="006C5336" w:rsidRDefault="006C5336" w:rsidP="00E2240E">
          <w:pPr>
            <w:pStyle w:val="0702A795BC3E472D93F242B0D2041F6D"/>
          </w:pPr>
          <w:r>
            <w:t>City, ST ZIP Code</w:t>
          </w:r>
        </w:p>
      </w:docPartBody>
    </w:docPart>
    <w:docPart>
      <w:docPartPr>
        <w:name w:val="2B87DE13D23E473485EE8590BE9C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B9FB2-BEB1-47CB-AC1A-80BCE9176684}"/>
      </w:docPartPr>
      <w:docPartBody>
        <w:p w:rsidR="006C5336" w:rsidRDefault="006C5336" w:rsidP="00E2240E">
          <w:pPr>
            <w:pStyle w:val="2B87DE13D23E473485EE8590BE9CBBB8"/>
          </w:pPr>
          <w:r>
            <w:t>Recipient</w:t>
          </w:r>
        </w:p>
      </w:docPartBody>
    </w:docPart>
    <w:docPart>
      <w:docPartPr>
        <w:name w:val="908852398CF84F92BA32338DF8C62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D7666-14C9-4D4C-AA04-717009EBDA9A}"/>
      </w:docPartPr>
      <w:docPartBody>
        <w:p w:rsidR="006C5336" w:rsidRDefault="006C5336" w:rsidP="00091E39">
          <w:r>
            <w:t>To get started right away, just tap any placeholder text (such as this) and start typing to replace it with your own.</w:t>
          </w:r>
        </w:p>
        <w:p w:rsidR="006C5336" w:rsidRDefault="006C5336" w:rsidP="00091E39"/>
        <w:p w:rsidR="006C5336" w:rsidRDefault="006C5336" w:rsidP="00091E39">
          <w:r>
            <w:t xml:space="preserve">Want to insert a picture from your files or add a shape, text box, or table? You got it! On the Insert tab of the ribbon, just tap the option you need. </w:t>
          </w:r>
        </w:p>
        <w:p w:rsidR="006C5336" w:rsidRDefault="006C5336" w:rsidP="00091E39"/>
        <w:p w:rsidR="006C5336" w:rsidRDefault="006C5336" w:rsidP="00E2240E">
          <w:pPr>
            <w:pStyle w:val="908852398CF84F92BA32338DF8C62756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48C5BD510A1A417B91781128A7DB9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3F594-3A2D-444E-9F1F-F9E8239BD5B6}"/>
      </w:docPartPr>
      <w:docPartBody>
        <w:p w:rsidR="006C5336" w:rsidRDefault="006C5336" w:rsidP="00E2240E">
          <w:pPr>
            <w:pStyle w:val="48C5BD510A1A417B91781128A7DB94C5"/>
          </w:pPr>
          <w:r>
            <w:t>Your Name</w:t>
          </w:r>
        </w:p>
      </w:docPartBody>
    </w:docPart>
    <w:docPart>
      <w:docPartPr>
        <w:name w:val="94155883066240CAAA4F0EF24C7C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64CA-06F9-4AE6-A19A-B34D21A1588E}"/>
      </w:docPartPr>
      <w:docPartBody>
        <w:p w:rsidR="006C5336" w:rsidRDefault="006C5336" w:rsidP="006C5336">
          <w:pPr>
            <w:pStyle w:val="94155883066240CAAA4F0EF24C7CDB301"/>
          </w:pPr>
          <w:r>
            <w:rPr>
              <w:rStyle w:val="Emphasis"/>
            </w:rPr>
            <w:t>Street Address, City, St ZIP Code</w:t>
          </w:r>
        </w:p>
      </w:docPartBody>
    </w:docPart>
    <w:docPart>
      <w:docPartPr>
        <w:name w:val="218AC167CB5F4B3D83E322F77E741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9067-480B-4E48-B950-C358C9870823}"/>
      </w:docPartPr>
      <w:docPartBody>
        <w:p w:rsidR="006C5336" w:rsidRDefault="006C5336" w:rsidP="006C5336">
          <w:pPr>
            <w:pStyle w:val="218AC167CB5F4B3D83E322F77E7410901"/>
          </w:pPr>
          <w:r>
            <w:rPr>
              <w:rStyle w:val="Emphasis"/>
            </w:rPr>
            <w:t>(123) 456-7890</w:t>
          </w:r>
        </w:p>
      </w:docPartBody>
    </w:docPart>
    <w:docPart>
      <w:docPartPr>
        <w:name w:val="6953C0BE375543D5BFA408D5D1E4E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41B18-A0E6-4E2D-A58D-B1376A03A369}"/>
      </w:docPartPr>
      <w:docPartBody>
        <w:p w:rsidR="006C5336" w:rsidRDefault="006C5336" w:rsidP="006C5336">
          <w:pPr>
            <w:pStyle w:val="6953C0BE375543D5BFA408D5D1E4E5251"/>
          </w:pPr>
          <w:r>
            <w:rPr>
              <w:rStyle w:val="Emphasis"/>
            </w:rPr>
            <w:t>www.company.com</w:t>
          </w:r>
        </w:p>
      </w:docPartBody>
    </w:docPart>
  </w:docParts>
</w:glossaryDocument>
</file>

<file path=word/glossary/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6F"/>
    <w:rsid w:val="000001B8"/>
    <w:rsid w:val="001F6D6F"/>
    <w:rsid w:val="006C5336"/>
    <w:rsid w:val="009F6FAB"/>
    <w:rsid w:val="00E2240E"/>
    <w:rsid w:val="00EC7A41"/>
    <w:rsid w:val="00F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55883066240CAAA4F0EF24C7CDB301">
    <w:name w:val="94155883066240CAAA4F0EF24C7CDB301"/>
    <w:rsid w:val="006C5336"/>
    <w:pPr>
      <w:spacing w:after="0" w:line="240" w:lineRule="auto"/>
    </w:pPr>
    <w:rPr>
      <w:rFonts w:ascii="Garamond" w:hAnsi="Garamond"/>
      <w:caps/>
      <w:color w:val="2F5496" w:themeColor="accent1" w:themeShade="BF"/>
      <w:sz w:val="18"/>
      <w:szCs w:val="24"/>
    </w:rPr>
  </w:style>
  <w:style w:type="paragraph" w:customStyle="1" w:styleId="ContactInfo">
    <w:name w:val="Contact Info"/>
    <w:basedOn w:val="Normal"/>
    <w:uiPriority w:val="2"/>
    <w:unhideWhenUsed/>
    <w:qFormat/>
    <w:rsid w:val="006C5336"/>
    <w:pPr>
      <w:spacing w:before="360" w:after="360" w:line="288" w:lineRule="auto"/>
      <w:contextualSpacing/>
    </w:pPr>
    <w:rPr>
      <w:rFonts w:cstheme="minorBidi"/>
      <w:color w:val="595959" w:themeColor="text1" w:themeTint="A6"/>
      <w:sz w:val="22"/>
      <w:szCs w:val="20"/>
      <w:lang w:eastAsia="en-US"/>
    </w:rPr>
  </w:style>
  <w:style w:type="paragraph" w:customStyle="1" w:styleId="218AC167CB5F4B3D83E322F77E7410901">
    <w:name w:val="218AC167CB5F4B3D83E322F77E7410901"/>
    <w:rsid w:val="006C5336"/>
    <w:pPr>
      <w:spacing w:after="0" w:line="240" w:lineRule="auto"/>
    </w:pPr>
    <w:rPr>
      <w:rFonts w:ascii="Garamond" w:hAnsi="Garamond"/>
      <w:caps/>
      <w:color w:val="2F5496" w:themeColor="accent1" w:themeShade="BF"/>
      <w:sz w:val="18"/>
      <w:szCs w:val="24"/>
    </w:rPr>
  </w:style>
  <w:style w:type="paragraph" w:customStyle="1" w:styleId="6953C0BE375543D5BFA408D5D1E4E5251">
    <w:name w:val="6953C0BE375543D5BFA408D5D1E4E5251"/>
    <w:rsid w:val="006C5336"/>
    <w:pPr>
      <w:spacing w:after="0" w:line="240" w:lineRule="auto"/>
    </w:pPr>
    <w:rPr>
      <w:rFonts w:ascii="Garamond" w:hAnsi="Garamond"/>
      <w:caps/>
      <w:color w:val="2F5496" w:themeColor="accent1" w:themeShade="BF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6C5336"/>
    <w:rPr>
      <w:color w:val="808080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cstheme="minorBidi"/>
      <w:bCs/>
      <w:color w:val="000000" w:themeColor="text1"/>
      <w:sz w:val="24"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color w:val="000000" w:themeColor="text1"/>
      <w:sz w:val="24"/>
      <w:szCs w:val="18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cs="Times New Roman"/>
      <w:sz w:val="3276"/>
      <w:szCs w:val="3276"/>
    </w:rPr>
  </w:style>
  <w:style w:type="paragraph" w:customStyle="1" w:styleId="5F1408FA0F1F4E3FA2E08D5DA2FF6715">
    <w:name w:val="5F1408FA0F1F4E3FA2E08D5DA2FF6715"/>
  </w:style>
  <w:style w:type="character" w:styleId="IntenseEmphasis">
    <w:name w:val="Intense Emphasis"/>
    <w:basedOn w:val="DefaultParagraphFont"/>
    <w:uiPriority w:val="21"/>
    <w:qFormat/>
    <w:rPr>
      <w:b w:val="0"/>
      <w:i w:val="0"/>
      <w:iCs/>
      <w:color w:val="4472C4" w:themeColor="accent1"/>
    </w:rPr>
  </w:style>
  <w:style w:type="table" w:styleId="TableGrid">
    <w:name w:val="Table Grid"/>
    <w:basedOn w:val="TableNormal"/>
    <w:uiPriority w:val="39"/>
    <w:rsid w:val="000001B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C5336"/>
    <w:rPr>
      <w:b w:val="0"/>
      <w:i w:val="0"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E2240E"/>
    <w:pPr>
      <w:spacing w:after="0" w:line="240" w:lineRule="auto"/>
    </w:pPr>
    <w:rPr>
      <w:rFonts w:ascii="Garamond" w:hAnsi="Garamond" w:cstheme="minorBidi"/>
      <w:color w:val="595959" w:themeColor="text1" w:themeTint="A6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2240E"/>
    <w:rPr>
      <w:rFonts w:ascii="Garamond" w:hAnsi="Garamond"/>
      <w:color w:val="595959" w:themeColor="text1" w:themeTint="A6"/>
      <w:sz w:val="20"/>
      <w:szCs w:val="24"/>
    </w:rPr>
  </w:style>
  <w:style w:type="paragraph" w:customStyle="1" w:styleId="86496C23CC394042B5A4385B66CD7999">
    <w:name w:val="86496C23CC394042B5A4385B66CD7999"/>
    <w:rsid w:val="00E2240E"/>
    <w:rPr>
      <w:lang w:eastAsia="en-US"/>
    </w:rPr>
  </w:style>
  <w:style w:type="paragraph" w:customStyle="1" w:styleId="0702A795BC3E472D93F242B0D2041F6D">
    <w:name w:val="0702A795BC3E472D93F242B0D2041F6D"/>
    <w:rsid w:val="00E2240E"/>
    <w:rPr>
      <w:lang w:eastAsia="en-US"/>
    </w:rPr>
  </w:style>
  <w:style w:type="paragraph" w:customStyle="1" w:styleId="2B87DE13D23E473485EE8590BE9CBBB8">
    <w:name w:val="2B87DE13D23E473485EE8590BE9CBBB8"/>
    <w:rsid w:val="00E2240E"/>
    <w:rPr>
      <w:lang w:eastAsia="en-US"/>
    </w:rPr>
  </w:style>
  <w:style w:type="paragraph" w:customStyle="1" w:styleId="908852398CF84F92BA32338DF8C62756">
    <w:name w:val="908852398CF84F92BA32338DF8C62756"/>
    <w:rsid w:val="00E2240E"/>
    <w:rPr>
      <w:lang w:eastAsia="en-US"/>
    </w:rPr>
  </w:style>
  <w:style w:type="paragraph" w:customStyle="1" w:styleId="48C5BD510A1A417B91781128A7DB94C5">
    <w:name w:val="48C5BD510A1A417B91781128A7DB94C5"/>
    <w:rsid w:val="00E2240E"/>
    <w:rPr>
      <w:lang w:eastAsia="en-US"/>
    </w:rPr>
  </w:style>
  <w:style w:type="paragraph" w:customStyle="1" w:styleId="94155883066240CAAA4F0EF24C7CDB30">
    <w:name w:val="94155883066240CAAA4F0EF24C7CDB30"/>
    <w:rsid w:val="00E2240E"/>
    <w:rPr>
      <w:lang w:eastAsia="en-US"/>
    </w:rPr>
  </w:style>
  <w:style w:type="paragraph" w:customStyle="1" w:styleId="218AC167CB5F4B3D83E322F77E741090">
    <w:name w:val="218AC167CB5F4B3D83E322F77E741090"/>
    <w:rsid w:val="00E2240E"/>
    <w:rPr>
      <w:lang w:eastAsia="en-US"/>
    </w:rPr>
  </w:style>
  <w:style w:type="paragraph" w:customStyle="1" w:styleId="6953C0BE375543D5BFA408D5D1E4E525">
    <w:name w:val="6953C0BE375543D5BFA408D5D1E4E525"/>
    <w:rsid w:val="00E2240E"/>
    <w:rPr>
      <w:lang w:eastAsia="en-US"/>
    </w:rPr>
  </w:style>
</w:styles>
</file>

<file path=word/glossary/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TM16392790</Template>
  <TotalTime>1</TotalTime>
  <Application>LibreOffice/7.4.0.3$Windows_X86_64 LibreOffice_project/f85e47c08ddd19c015c0114a68350214f7066f5a</Application>
  <AppVersion>15.0000</AppVersion>
  <Pages>1</Pages>
  <Words>33</Words>
  <Characters>154</Characters>
  <CharactersWithSpaces>178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2021-12-09T21:31:00Z</dcterms:created>
  <dc:creator/>
  <dc:description/>
  <dc:language>en-US</dc:language>
  <cp:lastModifiedBy/>
  <dcterms:modified xsi:type="dcterms:W3CDTF">2024-06-27T15:14:40Z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